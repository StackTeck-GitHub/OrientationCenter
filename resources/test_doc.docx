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9B" w:rsidRDefault="00FE5E9B" w:rsidP="00F558E0">
      <w:pPr>
        <w:spacing w:after="0"/>
        <w:jc w:val="both"/>
        <w:rPr>
          <w:b/>
          <w:u w:val="single"/>
          <w:lang w:val="en-CA"/>
        </w:rPr>
      </w:pPr>
      <w:bookmarkStart w:id="0" w:name="_GoBack"/>
      <w:bookmarkEnd w:id="0"/>
    </w:p>
    <w:sectPr w:rsidR="00FE5E9B" w:rsidSect="00157982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C2F" w:rsidRDefault="00584C2F" w:rsidP="00000BF2">
      <w:pPr>
        <w:spacing w:after="0" w:line="240" w:lineRule="auto"/>
      </w:pPr>
      <w:r>
        <w:separator/>
      </w:r>
    </w:p>
  </w:endnote>
  <w:endnote w:type="continuationSeparator" w:id="0">
    <w:p w:rsidR="00584C2F" w:rsidRDefault="00584C2F" w:rsidP="0000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BF2" w:rsidRPr="00A862CF" w:rsidRDefault="00215559" w:rsidP="009801B4">
    <w:pPr>
      <w:pStyle w:val="Footer"/>
      <w:spacing w:before="120" w:line="200" w:lineRule="atLeast"/>
      <w:rPr>
        <w:rFonts w:cstheme="minorHAnsi"/>
        <w:color w:val="000000"/>
        <w:spacing w:val="4"/>
        <w:sz w:val="15"/>
        <w:szCs w:val="15"/>
      </w:rPr>
    </w:pPr>
    <w:r>
      <w:rPr>
        <w:rFonts w:ascii="Arial Narrow" w:hAnsi="Arial Narrow"/>
        <w:b/>
        <w:bCs/>
        <w:noProof/>
        <w:spacing w:val="4"/>
        <w:sz w:val="17"/>
        <w:szCs w:val="17"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2540</wp:posOffset>
              </wp:positionV>
              <wp:extent cx="6551295" cy="0"/>
              <wp:effectExtent l="20955" t="21590" r="19050" b="260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1295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39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4A6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pt" to="514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" strokecolor="#0039a6" strokeweight="3pt">
              <v:stroke linestyle="thickThin"/>
            </v:line>
          </w:pict>
        </mc:Fallback>
      </mc:AlternateContent>
    </w:r>
    <w:r w:rsidR="00000BF2" w:rsidRPr="003F07B1">
      <w:rPr>
        <w:rFonts w:ascii="Arial Narrow" w:hAnsi="Arial Narrow"/>
        <w:color w:val="000000"/>
        <w:spacing w:val="4"/>
        <w:sz w:val="16"/>
        <w:szCs w:val="16"/>
      </w:rPr>
      <w:t xml:space="preserve"> </w:t>
    </w:r>
    <w:r w:rsidR="00000BF2" w:rsidRPr="00A862CF">
      <w:rPr>
        <w:rFonts w:cstheme="minorHAnsi"/>
        <w:color w:val="000000"/>
        <w:spacing w:val="4"/>
        <w:sz w:val="15"/>
        <w:szCs w:val="15"/>
      </w:rPr>
      <w:t xml:space="preserve">1 Paget Rd, Brampton, ON, Canada L6T 5S2 • </w:t>
    </w:r>
    <w:r w:rsidR="00F50648" w:rsidRPr="00A862CF">
      <w:rPr>
        <w:rFonts w:cstheme="minorHAnsi"/>
        <w:color w:val="000000"/>
        <w:spacing w:val="4"/>
        <w:sz w:val="15"/>
        <w:szCs w:val="15"/>
      </w:rPr>
      <w:t>Te</w:t>
    </w:r>
    <w:r w:rsidR="00193FF8" w:rsidRPr="00A862CF">
      <w:rPr>
        <w:rFonts w:cstheme="minorHAnsi"/>
        <w:color w:val="000000"/>
        <w:spacing w:val="4"/>
        <w:sz w:val="15"/>
        <w:szCs w:val="15"/>
      </w:rPr>
      <w:t>l</w:t>
    </w:r>
    <w:r w:rsidR="00F50648" w:rsidRPr="00A862CF">
      <w:rPr>
        <w:rFonts w:cstheme="minorHAnsi"/>
        <w:color w:val="000000"/>
        <w:spacing w:val="4"/>
        <w:sz w:val="15"/>
        <w:szCs w:val="15"/>
      </w:rPr>
      <w:t xml:space="preserve"> :</w:t>
    </w:r>
    <w:r w:rsidR="00BD509D" w:rsidRPr="00A862CF">
      <w:rPr>
        <w:rFonts w:cstheme="minorHAnsi"/>
        <w:color w:val="000000"/>
        <w:spacing w:val="4"/>
        <w:sz w:val="15"/>
        <w:szCs w:val="15"/>
      </w:rPr>
      <w:t>( 416</w:t>
    </w:r>
    <w:r w:rsidR="00000BF2" w:rsidRPr="00A862CF">
      <w:rPr>
        <w:rFonts w:cstheme="minorHAnsi"/>
        <w:color w:val="000000"/>
        <w:spacing w:val="4"/>
        <w:sz w:val="15"/>
        <w:szCs w:val="15"/>
      </w:rPr>
      <w:t xml:space="preserve">)749-0880 </w:t>
    </w:r>
    <w:r w:rsidR="009801B4" w:rsidRPr="00A862CF">
      <w:rPr>
        <w:rFonts w:cstheme="minorHAnsi"/>
        <w:color w:val="000000"/>
        <w:spacing w:val="4"/>
        <w:sz w:val="15"/>
        <w:szCs w:val="15"/>
      </w:rPr>
      <w:t>/ (416)749-1</w:t>
    </w:r>
    <w:r w:rsidR="00193FF8" w:rsidRPr="00A862CF">
      <w:rPr>
        <w:rFonts w:cstheme="minorHAnsi"/>
        <w:color w:val="000000"/>
        <w:spacing w:val="4"/>
        <w:sz w:val="15"/>
        <w:szCs w:val="15"/>
      </w:rPr>
      <w:t xml:space="preserve">698 </w:t>
    </w:r>
    <w:r w:rsidR="00000BF2" w:rsidRPr="00A862CF">
      <w:rPr>
        <w:rFonts w:cstheme="minorHAnsi"/>
        <w:color w:val="000000"/>
        <w:spacing w:val="4"/>
        <w:sz w:val="15"/>
        <w:szCs w:val="15"/>
      </w:rPr>
      <w:t xml:space="preserve">• </w:t>
    </w:r>
    <w:r w:rsidR="00193FF8" w:rsidRPr="00A862CF">
      <w:rPr>
        <w:rFonts w:cstheme="minorHAnsi"/>
        <w:color w:val="000000"/>
        <w:spacing w:val="4"/>
        <w:sz w:val="15"/>
        <w:szCs w:val="15"/>
      </w:rPr>
      <w:t>Fax :</w:t>
    </w:r>
    <w:r w:rsidR="00BD509D" w:rsidRPr="00A862CF">
      <w:rPr>
        <w:rFonts w:cstheme="minorHAnsi"/>
        <w:color w:val="000000"/>
        <w:spacing w:val="4"/>
        <w:sz w:val="15"/>
        <w:szCs w:val="15"/>
      </w:rPr>
      <w:t>( 416</w:t>
    </w:r>
    <w:r w:rsidR="00000BF2" w:rsidRPr="00A862CF">
      <w:rPr>
        <w:rFonts w:cstheme="minorHAnsi"/>
        <w:color w:val="000000"/>
        <w:spacing w:val="4"/>
        <w:sz w:val="15"/>
        <w:szCs w:val="15"/>
      </w:rPr>
      <w:t>)749-9669</w:t>
    </w:r>
    <w:r w:rsidR="009801B4" w:rsidRPr="00A862CF">
      <w:rPr>
        <w:rFonts w:cstheme="minorHAnsi"/>
        <w:color w:val="000000"/>
        <w:spacing w:val="4"/>
        <w:sz w:val="15"/>
        <w:szCs w:val="15"/>
      </w:rPr>
      <w:t xml:space="preserve"> </w:t>
    </w:r>
    <w:r w:rsidR="00000BF2" w:rsidRPr="00A862CF">
      <w:rPr>
        <w:rFonts w:cstheme="minorHAnsi"/>
        <w:color w:val="000000"/>
        <w:spacing w:val="4"/>
        <w:sz w:val="15"/>
        <w:szCs w:val="15"/>
      </w:rPr>
      <w:t xml:space="preserve">• </w:t>
    </w:r>
    <w:hyperlink r:id="rId1" w:history="1">
      <w:r w:rsidR="00464309" w:rsidRPr="00A862CF">
        <w:rPr>
          <w:rStyle w:val="Hyperlink"/>
          <w:rFonts w:cstheme="minorHAnsi"/>
          <w:bCs/>
          <w:spacing w:val="4"/>
          <w:sz w:val="15"/>
          <w:szCs w:val="15"/>
        </w:rPr>
        <w:t>stackteck@stackteck.com</w:t>
      </w:r>
    </w:hyperlink>
    <w:r w:rsidR="00193FF8" w:rsidRPr="00A862CF">
      <w:rPr>
        <w:rFonts w:cstheme="minorHAnsi"/>
        <w:sz w:val="15"/>
        <w:szCs w:val="15"/>
      </w:rPr>
      <w:t xml:space="preserve"> </w:t>
    </w:r>
    <w:r w:rsidR="00193FF8" w:rsidRPr="00A862CF">
      <w:rPr>
        <w:rFonts w:cstheme="minorHAnsi"/>
        <w:color w:val="000000"/>
        <w:spacing w:val="4"/>
        <w:sz w:val="15"/>
        <w:szCs w:val="15"/>
      </w:rPr>
      <w:t xml:space="preserve">• </w:t>
    </w:r>
    <w:hyperlink r:id="rId2" w:history="1">
      <w:r w:rsidR="00501564" w:rsidRPr="00A862CF">
        <w:rPr>
          <w:rStyle w:val="Hyperlink"/>
          <w:rFonts w:cstheme="minorHAnsi"/>
          <w:spacing w:val="4"/>
          <w:sz w:val="15"/>
          <w:szCs w:val="15"/>
        </w:rPr>
        <w:t>www.stackteck.com</w:t>
      </w:r>
    </w:hyperlink>
  </w:p>
  <w:p w:rsidR="00000BF2" w:rsidRPr="00A862CF" w:rsidRDefault="00000BF2" w:rsidP="00193FF8">
    <w:pPr>
      <w:pStyle w:val="Footer"/>
      <w:jc w:val="center"/>
      <w:rPr>
        <w:rFonts w:cstheme="minorHAnsi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C2F" w:rsidRDefault="00584C2F" w:rsidP="00000BF2">
      <w:pPr>
        <w:spacing w:after="0" w:line="240" w:lineRule="auto"/>
      </w:pPr>
      <w:r>
        <w:separator/>
      </w:r>
    </w:p>
  </w:footnote>
  <w:footnote w:type="continuationSeparator" w:id="0">
    <w:p w:rsidR="00584C2F" w:rsidRDefault="00584C2F" w:rsidP="0000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648" w:rsidRDefault="00501564" w:rsidP="00000BF2">
    <w:pPr>
      <w:pStyle w:val="Header"/>
      <w:rPr>
        <w:rFonts w:cstheme="minorHAnsi"/>
        <w:sz w:val="28"/>
        <w:szCs w:val="28"/>
      </w:rPr>
    </w:pPr>
    <w:r>
      <w:rPr>
        <w:rFonts w:cstheme="minorHAnsi"/>
        <w:noProof/>
        <w:sz w:val="28"/>
        <w:szCs w:val="28"/>
        <w:lang w:val="en-CA" w:eastAsia="en-CA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4238625</wp:posOffset>
          </wp:positionH>
          <wp:positionV relativeFrom="paragraph">
            <wp:posOffset>0</wp:posOffset>
          </wp:positionV>
          <wp:extent cx="2295525" cy="590550"/>
          <wp:effectExtent l="19050" t="0" r="9525" b="0"/>
          <wp:wrapNone/>
          <wp:docPr id="6" name="Picture 1" descr="E:\DATA\Logos\ST ONLY\Final Logo\Final 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ATA\Logos\ST ONLY\Final Logo\Final S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C1A45" w:rsidRDefault="004C1A45" w:rsidP="00000BF2">
    <w:pPr>
      <w:pStyle w:val="Header"/>
      <w:rPr>
        <w:color w:val="0039A6"/>
        <w:sz w:val="48"/>
      </w:rPr>
    </w:pPr>
  </w:p>
  <w:p w:rsidR="00000BF2" w:rsidRPr="00F50648" w:rsidRDefault="00215559" w:rsidP="00000BF2">
    <w:pPr>
      <w:pStyle w:val="Header"/>
      <w:rPr>
        <w:color w:val="0039A6"/>
        <w:sz w:val="48"/>
      </w:rPr>
    </w:pPr>
    <w:r>
      <w:rPr>
        <w:noProof/>
        <w:color w:val="0039A6"/>
        <w:sz w:val="48"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231775</wp:posOffset>
              </wp:positionV>
              <wp:extent cx="6551295" cy="0"/>
              <wp:effectExtent l="20955" t="22225" r="19050" b="2540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1295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39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8E5FA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8.25pt" to="515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" strokecolor="#0039a6" strokeweight="3pt">
              <v:stroke linestyle="thickThin"/>
            </v:line>
          </w:pict>
        </mc:Fallback>
      </mc:AlternateContent>
    </w:r>
  </w:p>
  <w:p w:rsidR="00000BF2" w:rsidRPr="00F50648" w:rsidRDefault="00000BF2">
    <w:pPr>
      <w:pStyle w:val="Header"/>
      <w:rPr>
        <w:color w:val="0039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CCB"/>
    <w:multiLevelType w:val="hybridMultilevel"/>
    <w:tmpl w:val="9374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EB0"/>
    <w:multiLevelType w:val="hybridMultilevel"/>
    <w:tmpl w:val="B77A6D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622A6"/>
    <w:multiLevelType w:val="hybridMultilevel"/>
    <w:tmpl w:val="E0640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2A"/>
    <w:rsid w:val="00000BF2"/>
    <w:rsid w:val="0003109B"/>
    <w:rsid w:val="00045463"/>
    <w:rsid w:val="0007672B"/>
    <w:rsid w:val="000D21E8"/>
    <w:rsid w:val="000F470C"/>
    <w:rsid w:val="00117DD7"/>
    <w:rsid w:val="00157982"/>
    <w:rsid w:val="00193FF8"/>
    <w:rsid w:val="001D08C1"/>
    <w:rsid w:val="00215559"/>
    <w:rsid w:val="002626D6"/>
    <w:rsid w:val="003343D6"/>
    <w:rsid w:val="003E44A8"/>
    <w:rsid w:val="00426577"/>
    <w:rsid w:val="00453772"/>
    <w:rsid w:val="00464309"/>
    <w:rsid w:val="004C1A45"/>
    <w:rsid w:val="00501564"/>
    <w:rsid w:val="00554268"/>
    <w:rsid w:val="005644DB"/>
    <w:rsid w:val="00577B78"/>
    <w:rsid w:val="00584C2F"/>
    <w:rsid w:val="005963A0"/>
    <w:rsid w:val="005D1B65"/>
    <w:rsid w:val="005D1B6D"/>
    <w:rsid w:val="00715BAD"/>
    <w:rsid w:val="00716992"/>
    <w:rsid w:val="00732E9B"/>
    <w:rsid w:val="0076461F"/>
    <w:rsid w:val="00807298"/>
    <w:rsid w:val="008874B6"/>
    <w:rsid w:val="008A2DBE"/>
    <w:rsid w:val="00926133"/>
    <w:rsid w:val="009277F6"/>
    <w:rsid w:val="0096367D"/>
    <w:rsid w:val="00963BF4"/>
    <w:rsid w:val="009801B4"/>
    <w:rsid w:val="009D1C5B"/>
    <w:rsid w:val="009D4D79"/>
    <w:rsid w:val="00A00F96"/>
    <w:rsid w:val="00A02A07"/>
    <w:rsid w:val="00A2630E"/>
    <w:rsid w:val="00A33B10"/>
    <w:rsid w:val="00A862CF"/>
    <w:rsid w:val="00AD71E6"/>
    <w:rsid w:val="00B472E2"/>
    <w:rsid w:val="00B5718E"/>
    <w:rsid w:val="00B8302A"/>
    <w:rsid w:val="00BD509D"/>
    <w:rsid w:val="00C452ED"/>
    <w:rsid w:val="00D051E9"/>
    <w:rsid w:val="00D40B30"/>
    <w:rsid w:val="00D6738E"/>
    <w:rsid w:val="00DA3415"/>
    <w:rsid w:val="00DF2A68"/>
    <w:rsid w:val="00DF2C5E"/>
    <w:rsid w:val="00E005F6"/>
    <w:rsid w:val="00F11B45"/>
    <w:rsid w:val="00F50648"/>
    <w:rsid w:val="00F509BD"/>
    <w:rsid w:val="00F558E0"/>
    <w:rsid w:val="00F60479"/>
    <w:rsid w:val="00FA197C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ED5AFE-5C1D-4F14-9028-0E97BD62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8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0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BF2"/>
  </w:style>
  <w:style w:type="paragraph" w:styleId="Footer">
    <w:name w:val="footer"/>
    <w:basedOn w:val="Normal"/>
    <w:link w:val="FooterChar"/>
    <w:unhideWhenUsed/>
    <w:rsid w:val="0000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BF2"/>
  </w:style>
  <w:style w:type="character" w:styleId="Hyperlink">
    <w:name w:val="Hyperlink"/>
    <w:basedOn w:val="DefaultParagraphFont"/>
    <w:uiPriority w:val="99"/>
    <w:rsid w:val="00000B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body">
    <w:name w:val="stybody"/>
    <w:basedOn w:val="DefaultParagraphFont"/>
    <w:rsid w:val="00F558E0"/>
  </w:style>
  <w:style w:type="character" w:styleId="FollowedHyperlink">
    <w:name w:val="FollowedHyperlink"/>
    <w:basedOn w:val="DefaultParagraphFont"/>
    <w:uiPriority w:val="99"/>
    <w:semiHidden/>
    <w:unhideWhenUsed/>
    <w:rsid w:val="00F558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335">
          <w:marLeft w:val="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26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ckteck.com" TargetMode="External"/><Relationship Id="rId1" Type="http://schemas.openxmlformats.org/officeDocument/2006/relationships/hyperlink" Target="mailto:stackteck@stacktec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Templates\StackTeck%20Letter%20Head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557D1-39C3-4A49-B06F-569C74DF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StackTeck Letter Head-2018.dotx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stackteck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Young</dc:creator>
  <cp:keywords/>
  <dc:description/>
  <cp:lastModifiedBy>Greg Young</cp:lastModifiedBy>
  <cp:revision>1</cp:revision>
  <cp:lastPrinted>2014-10-03T18:55:00Z</cp:lastPrinted>
  <dcterms:created xsi:type="dcterms:W3CDTF">2019-11-27T16:33:00Z</dcterms:created>
  <dcterms:modified xsi:type="dcterms:W3CDTF">2019-11-27T16:33:00Z</dcterms:modified>
</cp:coreProperties>
</file>